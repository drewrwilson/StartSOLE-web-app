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7E3" w:rsidRPr="00CF47E3" w:rsidRDefault="00CF47E3" w:rsidP="00CF47E3">
      <w:pPr>
        <w:rPr>
          <w:rFonts w:ascii="Bradley Hand ITC" w:eastAsia="Times New Roman" w:hAnsi="Bradley Hand ITC" w:cs="Times New Roman"/>
          <w:szCs w:val="24"/>
        </w:rPr>
      </w:pPr>
      <w:r w:rsidRPr="00CF47E3">
        <w:rPr>
          <w:rFonts w:ascii="Bradley Hand ITC" w:eastAsia="Times New Roman" w:hAnsi="Bradley Hand ITC" w:cs="Times New Roman"/>
          <w:b/>
          <w:bCs/>
          <w:color w:val="000000"/>
          <w:sz w:val="36"/>
          <w:szCs w:val="36"/>
          <w:u w:val="single"/>
        </w:rPr>
        <w:t>SOLE Presentations</w:t>
      </w:r>
    </w:p>
    <w:p w:rsidR="00CF47E3" w:rsidRPr="00CF47E3" w:rsidRDefault="00CF47E3" w:rsidP="00CF47E3">
      <w:pPr>
        <w:jc w:val="left"/>
        <w:rPr>
          <w:rFonts w:ascii="Bradley Hand ITC" w:eastAsia="Times New Roman" w:hAnsi="Bradley Hand ITC" w:cs="Times New Roman"/>
          <w:szCs w:val="24"/>
        </w:rPr>
      </w:pPr>
    </w:p>
    <w:p w:rsidR="00CF47E3" w:rsidRPr="00CF47E3" w:rsidRDefault="00CF47E3" w:rsidP="00CF47E3">
      <w:pPr>
        <w:jc w:val="left"/>
        <w:rPr>
          <w:rFonts w:ascii="Bradley Hand ITC" w:eastAsia="Times New Roman" w:hAnsi="Bradley Hand ITC" w:cs="Times New Roman"/>
          <w:szCs w:val="24"/>
        </w:rPr>
      </w:pPr>
      <w:r w:rsidRPr="00CF47E3">
        <w:rPr>
          <w:rFonts w:ascii="Bradley Hand ITC" w:eastAsia="Times New Roman" w:hAnsi="Bradley Hand ITC" w:cs="Times New Roman"/>
          <w:color w:val="000000"/>
          <w:sz w:val="28"/>
          <w:szCs w:val="28"/>
        </w:rPr>
        <w:t>SOLE Big Question: ____________________________________________________________</w:t>
      </w:r>
    </w:p>
    <w:p w:rsidR="00CF47E3" w:rsidRPr="00CF47E3" w:rsidRDefault="00CF47E3" w:rsidP="00CF47E3">
      <w:pPr>
        <w:jc w:val="left"/>
        <w:rPr>
          <w:rFonts w:ascii="Bradley Hand ITC" w:eastAsia="Times New Roman" w:hAnsi="Bradley Hand ITC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F47E3" w:rsidTr="00CF47E3">
        <w:tc>
          <w:tcPr>
            <w:tcW w:w="10790" w:type="dxa"/>
          </w:tcPr>
          <w:p w:rsidR="00CF47E3" w:rsidRPr="00CF47E3" w:rsidRDefault="00CF47E3" w:rsidP="00CF47E3">
            <w:pPr>
              <w:jc w:val="left"/>
              <w:rPr>
                <w:rFonts w:ascii="Bradley Hand ITC" w:eastAsia="Times New Roman" w:hAnsi="Bradley Hand ITC" w:cs="Times New Roman"/>
                <w:b/>
                <w:szCs w:val="24"/>
              </w:rPr>
            </w:pPr>
            <w:r w:rsidRPr="00CF47E3"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>Group ___: Write 1 thing you heard</w:t>
            </w:r>
            <w:r w:rsidR="00C42407"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 xml:space="preserve"> or a </w:t>
            </w:r>
            <w:bookmarkStart w:id="0" w:name="_GoBack"/>
            <w:bookmarkEnd w:id="0"/>
            <w:r w:rsidR="00C42407"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>question,</w:t>
            </w:r>
            <w:r w:rsidRPr="00CF47E3"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 xml:space="preserve"> 1 glow, and 1 grow from this group’s presentation </w:t>
            </w:r>
          </w:p>
          <w:p w:rsidR="00CF47E3" w:rsidRPr="00CF47E3" w:rsidRDefault="00CF47E3" w:rsidP="00CF47E3">
            <w:pPr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</w:p>
          <w:p w:rsidR="00CF47E3" w:rsidRPr="00CF47E3" w:rsidRDefault="00CF47E3" w:rsidP="00CF47E3">
            <w:pPr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Heard</w:t>
            </w:r>
            <w:r w:rsidR="00C42407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/Question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: ___________________________________________________________________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_________________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</w:t>
            </w:r>
          </w:p>
          <w:p w:rsidR="00CF47E3" w:rsidRPr="00CF47E3" w:rsidRDefault="00CF47E3" w:rsidP="00CF47E3">
            <w:pPr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</w:p>
          <w:p w:rsidR="00CF47E3" w:rsidRPr="00CF47E3" w:rsidRDefault="00CF47E3" w:rsidP="00CF47E3">
            <w:pPr>
              <w:jc w:val="left"/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</w:pP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Glow: __________________________________________________________________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_________________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</w:t>
            </w:r>
          </w:p>
          <w:p w:rsidR="00CF47E3" w:rsidRPr="00CF47E3" w:rsidRDefault="00CF47E3" w:rsidP="00CF47E3">
            <w:pPr>
              <w:jc w:val="left"/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</w:pPr>
          </w:p>
          <w:p w:rsidR="00CF47E3" w:rsidRDefault="00CF47E3" w:rsidP="00CF47E3">
            <w:pPr>
              <w:jc w:val="left"/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</w:pP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Grow: _________________________________________________________________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__________________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</w:t>
            </w:r>
          </w:p>
          <w:p w:rsidR="00CF47E3" w:rsidRDefault="00CF47E3" w:rsidP="00CF47E3">
            <w:pPr>
              <w:spacing w:after="240"/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</w:p>
        </w:tc>
      </w:tr>
      <w:tr w:rsidR="00CF47E3" w:rsidTr="00CF47E3">
        <w:tc>
          <w:tcPr>
            <w:tcW w:w="10790" w:type="dxa"/>
          </w:tcPr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b/>
                <w:szCs w:val="24"/>
              </w:rPr>
            </w:pPr>
            <w:r w:rsidRPr="00CF47E3"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>Group ___: Write 1 thing you heard</w:t>
            </w:r>
            <w:r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 xml:space="preserve"> or a </w:t>
            </w:r>
            <w:r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>question,</w:t>
            </w:r>
            <w:r w:rsidRPr="00CF47E3"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 xml:space="preserve"> 1 glow, and 1 grow from this group’s presentation </w:t>
            </w: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Heard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/Question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: ___________________________________________________________________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_________________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</w:t>
            </w: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</w:pP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Glow: __________________________________________________________________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_________________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</w:t>
            </w: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</w:pPr>
          </w:p>
          <w:p w:rsidR="00C42407" w:rsidRDefault="00C42407" w:rsidP="00C42407">
            <w:pPr>
              <w:jc w:val="left"/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</w:pP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Grow: _________________________________________________________________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__________________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</w:t>
            </w:r>
          </w:p>
          <w:p w:rsidR="00CF47E3" w:rsidRDefault="00CF47E3" w:rsidP="00CF47E3">
            <w:pPr>
              <w:spacing w:after="240"/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</w:p>
        </w:tc>
      </w:tr>
      <w:tr w:rsidR="00CF47E3" w:rsidTr="00CF47E3">
        <w:tc>
          <w:tcPr>
            <w:tcW w:w="10790" w:type="dxa"/>
          </w:tcPr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b/>
                <w:szCs w:val="24"/>
              </w:rPr>
            </w:pPr>
            <w:r w:rsidRPr="00CF47E3"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>Group ___: Write 1 thing you heard</w:t>
            </w:r>
            <w:r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 xml:space="preserve"> or a </w:t>
            </w:r>
            <w:r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>question,</w:t>
            </w:r>
            <w:r w:rsidRPr="00CF47E3"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 xml:space="preserve"> 1 glow, and 1 grow from this group’s presentation </w:t>
            </w: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Heard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/Question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: ___________________________________________________________________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_________________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</w:t>
            </w: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</w:pP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Glow: __________________________________________________________________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_________________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</w:t>
            </w: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</w:pPr>
          </w:p>
          <w:p w:rsidR="00C42407" w:rsidRDefault="00C42407" w:rsidP="00C42407">
            <w:pPr>
              <w:jc w:val="left"/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</w:pP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Grow: _________________________________________________________________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__________________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</w:t>
            </w:r>
          </w:p>
          <w:p w:rsidR="00CF47E3" w:rsidRDefault="00CF47E3" w:rsidP="00CF47E3">
            <w:pPr>
              <w:spacing w:after="240"/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</w:p>
        </w:tc>
      </w:tr>
      <w:tr w:rsidR="00CF47E3" w:rsidTr="00CF47E3">
        <w:tc>
          <w:tcPr>
            <w:tcW w:w="10790" w:type="dxa"/>
          </w:tcPr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b/>
                <w:szCs w:val="24"/>
              </w:rPr>
            </w:pPr>
            <w:r w:rsidRPr="00CF47E3"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lastRenderedPageBreak/>
              <w:t>Group ___: Write 1 thing you heard</w:t>
            </w:r>
            <w:r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 xml:space="preserve"> or a </w:t>
            </w:r>
            <w:r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>question,</w:t>
            </w:r>
            <w:r w:rsidRPr="00CF47E3"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 xml:space="preserve"> 1 glow, and 1 grow from this group’s presentation </w:t>
            </w: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Heard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/Question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: ___________________________________________________________________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_________________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</w:t>
            </w: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</w:pP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Glow: __________________________________________________________________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_________________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</w:t>
            </w: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</w:pPr>
          </w:p>
          <w:p w:rsidR="00C42407" w:rsidRDefault="00C42407" w:rsidP="00C42407">
            <w:pPr>
              <w:jc w:val="left"/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</w:pP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Grow: _________________________________________________________________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__________________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</w:t>
            </w:r>
          </w:p>
          <w:p w:rsidR="00CF47E3" w:rsidRDefault="00CF47E3" w:rsidP="00CF47E3">
            <w:pPr>
              <w:spacing w:after="240"/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</w:p>
        </w:tc>
      </w:tr>
      <w:tr w:rsidR="00CF47E3" w:rsidTr="00CF47E3">
        <w:tc>
          <w:tcPr>
            <w:tcW w:w="10790" w:type="dxa"/>
          </w:tcPr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b/>
                <w:szCs w:val="24"/>
              </w:rPr>
            </w:pPr>
            <w:r w:rsidRPr="00CF47E3"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>Group ___: Write 1 thing you heard</w:t>
            </w:r>
            <w:r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 xml:space="preserve"> or a </w:t>
            </w:r>
            <w:r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>question,</w:t>
            </w:r>
            <w:r w:rsidRPr="00CF47E3"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 xml:space="preserve"> 1 glow, and 1 grow from this group’s presentation </w:t>
            </w: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Heard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/Question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: ___________________________________________________________________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_________________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</w:t>
            </w: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</w:pP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Glow: __________________________________________________________________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_________________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</w:t>
            </w: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</w:pPr>
          </w:p>
          <w:p w:rsidR="00C42407" w:rsidRDefault="00C42407" w:rsidP="00C42407">
            <w:pPr>
              <w:jc w:val="left"/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</w:pP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Grow: _________________________________________________________________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__________________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</w:t>
            </w:r>
          </w:p>
          <w:p w:rsidR="00CF47E3" w:rsidRDefault="00CF47E3" w:rsidP="00CF47E3">
            <w:pPr>
              <w:spacing w:after="240"/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</w:p>
        </w:tc>
      </w:tr>
      <w:tr w:rsidR="00CF47E3" w:rsidTr="00CF47E3">
        <w:tc>
          <w:tcPr>
            <w:tcW w:w="10790" w:type="dxa"/>
          </w:tcPr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b/>
                <w:szCs w:val="24"/>
              </w:rPr>
            </w:pPr>
            <w:r w:rsidRPr="00CF47E3"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>Group ___: Write 1 thing you heard</w:t>
            </w:r>
            <w:r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 xml:space="preserve"> or a </w:t>
            </w:r>
            <w:r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>question,</w:t>
            </w:r>
            <w:r w:rsidRPr="00CF47E3">
              <w:rPr>
                <w:rFonts w:ascii="Bradley Hand ITC" w:eastAsia="Times New Roman" w:hAnsi="Bradley Hand ITC" w:cs="Times New Roman"/>
                <w:b/>
                <w:color w:val="000000"/>
                <w:sz w:val="28"/>
                <w:szCs w:val="28"/>
              </w:rPr>
              <w:t xml:space="preserve"> 1 glow, and 1 grow from this group’s presentation </w:t>
            </w: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Heard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/Question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: ___________________________________________________________________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_________________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</w:t>
            </w: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</w:pP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Glow: __________________________________________________________________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_________________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</w:t>
            </w:r>
          </w:p>
          <w:p w:rsidR="00C42407" w:rsidRPr="00CF47E3" w:rsidRDefault="00C42407" w:rsidP="00C42407">
            <w:pPr>
              <w:jc w:val="left"/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</w:pPr>
          </w:p>
          <w:p w:rsidR="00C42407" w:rsidRDefault="00C42407" w:rsidP="00C42407">
            <w:pPr>
              <w:jc w:val="left"/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</w:pP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Grow: _________________________________________________________________</w:t>
            </w:r>
            <w:r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__________________</w:t>
            </w:r>
            <w:r w:rsidRPr="00CF47E3">
              <w:rPr>
                <w:rFonts w:ascii="Bradley Hand ITC" w:eastAsia="Times New Roman" w:hAnsi="Bradley Hand ITC" w:cs="Times New Roman"/>
                <w:color w:val="000000"/>
                <w:sz w:val="28"/>
                <w:szCs w:val="28"/>
              </w:rPr>
              <w:t>______</w:t>
            </w:r>
          </w:p>
          <w:p w:rsidR="00CF47E3" w:rsidRDefault="00CF47E3" w:rsidP="00CF47E3">
            <w:pPr>
              <w:spacing w:after="240"/>
              <w:jc w:val="left"/>
              <w:rPr>
                <w:rFonts w:ascii="Bradley Hand ITC" w:eastAsia="Times New Roman" w:hAnsi="Bradley Hand ITC" w:cs="Times New Roman"/>
                <w:szCs w:val="24"/>
              </w:rPr>
            </w:pPr>
          </w:p>
        </w:tc>
      </w:tr>
    </w:tbl>
    <w:p w:rsidR="00CF47E3" w:rsidRPr="00CF47E3" w:rsidRDefault="00CF47E3" w:rsidP="00CF47E3">
      <w:pPr>
        <w:spacing w:after="240"/>
        <w:jc w:val="left"/>
        <w:rPr>
          <w:rFonts w:ascii="Bradley Hand ITC" w:eastAsia="Times New Roman" w:hAnsi="Bradley Hand ITC" w:cs="Times New Roman"/>
          <w:szCs w:val="24"/>
        </w:rPr>
      </w:pPr>
    </w:p>
    <w:p w:rsidR="000E69EA" w:rsidRPr="00CF47E3" w:rsidRDefault="000E69EA" w:rsidP="00CF47E3">
      <w:pPr>
        <w:rPr>
          <w:rFonts w:ascii="Bradley Hand ITC" w:hAnsi="Bradley Hand ITC"/>
        </w:rPr>
      </w:pPr>
    </w:p>
    <w:sectPr w:rsidR="000E69EA" w:rsidRPr="00CF47E3" w:rsidSect="00CF47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E3"/>
    <w:rsid w:val="000E69EA"/>
    <w:rsid w:val="00C42407"/>
    <w:rsid w:val="00C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70D6"/>
  <w15:chartTrackingRefBased/>
  <w15:docId w15:val="{B89FCEB2-8F88-4F90-A799-0A08E452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7E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39"/>
    <w:rsid w:val="00CF4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271F3489</Template>
  <TotalTime>9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Marion City Schools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Tanner</dc:creator>
  <cp:keywords/>
  <dc:description/>
  <cp:lastModifiedBy>Lindsay Tanner</cp:lastModifiedBy>
  <cp:revision>2</cp:revision>
  <dcterms:created xsi:type="dcterms:W3CDTF">2017-01-25T12:00:00Z</dcterms:created>
  <dcterms:modified xsi:type="dcterms:W3CDTF">2017-01-25T12:38:00Z</dcterms:modified>
</cp:coreProperties>
</file>